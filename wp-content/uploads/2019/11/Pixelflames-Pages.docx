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3CFA3" w14:textId="6290D331" w:rsidR="00D25148" w:rsidRDefault="001E5904" w:rsidP="00800809">
      <w:pPr>
        <w:spacing w:line="240" w:lineRule="auto"/>
        <w:jc w:val="left"/>
        <w:rPr>
          <w:rFonts w:ascii="Gotham Medium" w:eastAsia="Arial" w:hAnsi="Gotham Medium" w:cs="Arial"/>
          <w:bCs/>
          <w:noProof/>
          <w:color w:val="FFFFFF"/>
          <w:sz w:val="50"/>
          <w:szCs w:val="50"/>
        </w:rPr>
      </w:pPr>
      <w:bookmarkStart w:id="0" w:name="page1"/>
      <w:bookmarkStart w:id="1" w:name="_GoBack"/>
      <w:bookmarkEnd w:id="0"/>
      <w:r w:rsidRPr="00081B5C">
        <w:rPr>
          <w:rFonts w:ascii="Gotham Medium" w:eastAsia="Arial" w:hAnsi="Gotham Medium" w:cs="Arial"/>
          <w:bCs/>
          <w:noProof/>
          <w:color w:val="FFFFFF"/>
          <w:sz w:val="50"/>
          <w:szCs w:val="50"/>
        </w:rPr>
        <w:drawing>
          <wp:anchor distT="0" distB="0" distL="114300" distR="114300" simplePos="0" relativeHeight="251659264" behindDoc="1" locked="0" layoutInCell="0" allowOverlap="1" wp14:anchorId="11643823" wp14:editId="2D5A9BF5">
            <wp:simplePos x="0" y="0"/>
            <wp:positionH relativeFrom="page">
              <wp:posOffset>-1211580</wp:posOffset>
            </wp:positionH>
            <wp:positionV relativeFrom="page">
              <wp:posOffset>-114300</wp:posOffset>
            </wp:positionV>
            <wp:extent cx="9258300" cy="13095605"/>
            <wp:effectExtent l="0" t="0" r="12700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1309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>
        <w:rPr>
          <w:rFonts w:ascii="Gotham Medium" w:eastAsia="Arial" w:hAnsi="Gotham Medium" w:cs="Arial"/>
          <w:bCs/>
          <w:noProof/>
          <w:color w:val="FFFFFF"/>
          <w:sz w:val="50"/>
          <w:szCs w:val="50"/>
        </w:rPr>
        <w:drawing>
          <wp:inline distT="0" distB="0" distL="0" distR="0" wp14:anchorId="3B9891FF" wp14:editId="4C1E3B30">
            <wp:extent cx="1832187" cy="506263"/>
            <wp:effectExtent l="0" t="0" r="0" b="1905"/>
            <wp:docPr id="4" name="Picture 4" descr="Macintosh HD:Users:khaleddahche:Projects:Pixelflames:Redranding:Theme:agensy:wp-content:themes:agensy:images:logo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haleddahche:Projects:Pixelflames:Redranding:Theme:agensy:wp-content:themes:agensy:images:logo-l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084" cy="50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520A" w14:textId="77777777" w:rsidR="00537F48" w:rsidRDefault="00537F48" w:rsidP="00800809">
      <w:pPr>
        <w:spacing w:line="240" w:lineRule="auto"/>
        <w:jc w:val="left"/>
        <w:rPr>
          <w:rFonts w:ascii="Gotham Medium" w:eastAsia="Arial" w:hAnsi="Gotham Medium" w:cs="Arial"/>
          <w:bCs/>
          <w:noProof/>
          <w:color w:val="FFFFFF"/>
          <w:sz w:val="50"/>
          <w:szCs w:val="50"/>
        </w:rPr>
      </w:pPr>
    </w:p>
    <w:p w14:paraId="6E12585F" w14:textId="37B4D4E6" w:rsidR="00800809" w:rsidRPr="00871BB9" w:rsidRDefault="007E5066" w:rsidP="00800809">
      <w:pPr>
        <w:spacing w:line="240" w:lineRule="auto"/>
        <w:jc w:val="left"/>
        <w:rPr>
          <w:rFonts w:ascii="Gotham Light" w:eastAsia="Arial" w:hAnsi="Gotham Light" w:cs="Arial"/>
          <w:bCs/>
          <w:color w:val="FFFFFF"/>
          <w:sz w:val="32"/>
          <w:szCs w:val="32"/>
        </w:rPr>
      </w:pPr>
      <w:r w:rsidRPr="00871BB9">
        <w:rPr>
          <w:rFonts w:ascii="Gotham Light" w:eastAsia="Arial" w:hAnsi="Gotham Light" w:cs="Arial"/>
          <w:bCs/>
          <w:color w:val="FFFFFF"/>
          <w:sz w:val="32"/>
          <w:szCs w:val="32"/>
        </w:rPr>
        <w:t>Not Just Another Agency</w:t>
      </w:r>
    </w:p>
    <w:p w14:paraId="102C4840" w14:textId="77777777" w:rsidR="00115BE1" w:rsidRPr="007E5066" w:rsidRDefault="00115BE1" w:rsidP="00800809">
      <w:pPr>
        <w:spacing w:line="240" w:lineRule="auto"/>
        <w:jc w:val="left"/>
        <w:rPr>
          <w:rFonts w:ascii="Gotham Medium" w:hAnsi="Gotham Medium"/>
          <w:sz w:val="40"/>
          <w:szCs w:val="40"/>
        </w:rPr>
      </w:pPr>
    </w:p>
    <w:p w14:paraId="3B3D6F67" w14:textId="77777777" w:rsidR="00800809" w:rsidRDefault="00800809" w:rsidP="00800809">
      <w:pPr>
        <w:spacing w:line="240" w:lineRule="auto"/>
        <w:jc w:val="left"/>
        <w:rPr>
          <w:rFonts w:eastAsia="Arial" w:cs="Arial"/>
          <w:color w:val="FFFFFF"/>
          <w:sz w:val="32"/>
          <w:szCs w:val="32"/>
        </w:rPr>
      </w:pPr>
    </w:p>
    <w:p w14:paraId="70B39CFA" w14:textId="67B366C0" w:rsidR="00800809" w:rsidRDefault="00AC3105" w:rsidP="00800809">
      <w:pPr>
        <w:spacing w:line="240" w:lineRule="auto"/>
        <w:jc w:val="left"/>
        <w:rPr>
          <w:rFonts w:ascii="Gotham Bold" w:eastAsia="Arial" w:hAnsi="Gotham Bold" w:cs="Arial"/>
          <w:b/>
          <w:bCs/>
          <w:color w:val="FFFFFF"/>
          <w:sz w:val="72"/>
          <w:szCs w:val="72"/>
        </w:rPr>
      </w:pPr>
      <w:r>
        <w:rPr>
          <w:rFonts w:ascii="Gotham Bold" w:eastAsia="Arial" w:hAnsi="Gotham Bold" w:cs="Arial"/>
          <w:b/>
          <w:bCs/>
          <w:color w:val="FFFFFF"/>
          <w:sz w:val="72"/>
          <w:szCs w:val="72"/>
        </w:rPr>
        <w:t>PVS Builders &amp; Developers</w:t>
      </w:r>
      <w:r w:rsidRPr="00081B5C">
        <w:rPr>
          <w:rFonts w:ascii="Gotham Bold" w:eastAsia="Arial" w:hAnsi="Gotham Bold" w:cs="Arial"/>
          <w:b/>
          <w:bCs/>
          <w:color w:val="FFFFFF"/>
          <w:sz w:val="72"/>
          <w:szCs w:val="72"/>
        </w:rPr>
        <w:t>:</w:t>
      </w:r>
    </w:p>
    <w:p w14:paraId="7852761C" w14:textId="77777777" w:rsidR="007F3895" w:rsidRDefault="007F3895" w:rsidP="00800809">
      <w:pPr>
        <w:spacing w:line="240" w:lineRule="auto"/>
        <w:jc w:val="left"/>
        <w:rPr>
          <w:rFonts w:ascii="Gotham Bold" w:eastAsia="Arial" w:hAnsi="Gotham Bold" w:cs="Arial"/>
          <w:b/>
          <w:bCs/>
          <w:color w:val="FFFFFF"/>
          <w:sz w:val="72"/>
          <w:szCs w:val="72"/>
        </w:rPr>
      </w:pPr>
    </w:p>
    <w:p w14:paraId="1562620B" w14:textId="449A5A17" w:rsidR="00800809" w:rsidRPr="007F3895" w:rsidRDefault="00A77EDF" w:rsidP="00B45719">
      <w:pPr>
        <w:spacing w:line="276" w:lineRule="auto"/>
        <w:jc w:val="left"/>
        <w:rPr>
          <w:sz w:val="72"/>
          <w:szCs w:val="72"/>
        </w:rPr>
      </w:pPr>
      <w:r w:rsidRPr="007F3895">
        <w:rPr>
          <w:rFonts w:ascii="Gotham Bold" w:eastAsia="Arial" w:hAnsi="Gotham Bold" w:cs="Arial"/>
          <w:b/>
          <w:bCs/>
          <w:color w:val="FFFFFF"/>
          <w:sz w:val="72"/>
          <w:szCs w:val="72"/>
        </w:rPr>
        <w:t>Mobile App Development</w:t>
      </w:r>
    </w:p>
    <w:p w14:paraId="616F9240" w14:textId="77777777" w:rsidR="00B612F9" w:rsidRDefault="00B612F9" w:rsidP="00800809">
      <w:pPr>
        <w:spacing w:line="240" w:lineRule="auto"/>
        <w:jc w:val="left"/>
        <w:rPr>
          <w:rFonts w:ascii="Gotham Medium" w:eastAsia="Arial" w:hAnsi="Gotham Medium" w:cs="Arial"/>
          <w:color w:val="FFFFFF"/>
          <w:sz w:val="32"/>
          <w:szCs w:val="32"/>
        </w:rPr>
      </w:pPr>
    </w:p>
    <w:p w14:paraId="73054888" w14:textId="4026ED38" w:rsidR="00800809" w:rsidRPr="004F4968" w:rsidRDefault="00D440B6" w:rsidP="00800809">
      <w:pPr>
        <w:spacing w:line="240" w:lineRule="auto"/>
        <w:jc w:val="left"/>
        <w:rPr>
          <w:rFonts w:ascii="Gotham Medium" w:hAnsi="Gotham Medium"/>
          <w:sz w:val="32"/>
          <w:szCs w:val="32"/>
        </w:rPr>
      </w:pPr>
      <w:r w:rsidRPr="004F4968">
        <w:rPr>
          <w:rFonts w:ascii="Gotham Medium" w:eastAsia="Arial" w:hAnsi="Gotham Medium" w:cs="Arial"/>
          <w:color w:val="FFFFFF"/>
          <w:sz w:val="32"/>
          <w:szCs w:val="32"/>
        </w:rPr>
        <w:t>February</w:t>
      </w:r>
      <w:r w:rsidR="00800809" w:rsidRPr="004F4968">
        <w:rPr>
          <w:rFonts w:ascii="Gotham Medium" w:eastAsia="Arial" w:hAnsi="Gotham Medium" w:cs="Arial"/>
          <w:color w:val="FFFFFF"/>
          <w:sz w:val="32"/>
          <w:szCs w:val="32"/>
        </w:rPr>
        <w:t xml:space="preserve"> 2019</w:t>
      </w:r>
    </w:p>
    <w:p w14:paraId="2CBC741B" w14:textId="083659EB" w:rsidR="00800809" w:rsidRDefault="00800809" w:rsidP="00800809">
      <w:pPr>
        <w:spacing w:line="200" w:lineRule="exact"/>
        <w:rPr>
          <w:sz w:val="24"/>
          <w:szCs w:val="24"/>
        </w:rPr>
      </w:pPr>
    </w:p>
    <w:p w14:paraId="28244325" w14:textId="1230B3D1" w:rsidR="00800809" w:rsidRDefault="00800809" w:rsidP="00800809">
      <w:pPr>
        <w:spacing w:line="200" w:lineRule="exact"/>
        <w:rPr>
          <w:sz w:val="24"/>
          <w:szCs w:val="24"/>
        </w:rPr>
      </w:pPr>
    </w:p>
    <w:p w14:paraId="716F1670" w14:textId="77777777" w:rsidR="00800809" w:rsidRPr="00EA5660" w:rsidRDefault="00800809" w:rsidP="00800809">
      <w:pPr>
        <w:spacing w:line="200" w:lineRule="exact"/>
        <w:rPr>
          <w:sz w:val="24"/>
          <w:szCs w:val="24"/>
        </w:rPr>
      </w:pPr>
    </w:p>
    <w:p w14:paraId="54BEFC76" w14:textId="77777777" w:rsidR="00800809" w:rsidRPr="00EA5660" w:rsidRDefault="00800809" w:rsidP="00800809">
      <w:pPr>
        <w:spacing w:line="200" w:lineRule="exact"/>
        <w:rPr>
          <w:sz w:val="24"/>
          <w:szCs w:val="24"/>
        </w:rPr>
      </w:pPr>
    </w:p>
    <w:p w14:paraId="6378C2FA" w14:textId="77777777" w:rsidR="0020441B" w:rsidRDefault="00FF4DDF" w:rsidP="0020441B">
      <w:pPr>
        <w:tabs>
          <w:tab w:val="left" w:pos="125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658E847" w14:textId="2ADCED47" w:rsidR="00800809" w:rsidRPr="0020441B" w:rsidRDefault="00800809" w:rsidP="0020441B">
      <w:pPr>
        <w:tabs>
          <w:tab w:val="left" w:pos="1255"/>
        </w:tabs>
        <w:spacing w:line="200" w:lineRule="exact"/>
        <w:rPr>
          <w:sz w:val="24"/>
          <w:szCs w:val="24"/>
        </w:rPr>
      </w:pPr>
      <w:r w:rsidRPr="00EF647C">
        <w:rPr>
          <w:rFonts w:ascii="Gotham Light" w:eastAsia="Arial" w:hAnsi="Gotham Light" w:cs="Arial"/>
          <w:color w:val="FFFFFF"/>
        </w:rPr>
        <w:t>www.</w:t>
      </w:r>
      <w:r w:rsidR="00102109" w:rsidRPr="00EF647C">
        <w:rPr>
          <w:rFonts w:ascii="Gotham Light" w:eastAsia="Arial" w:hAnsi="Gotham Light" w:cs="Arial"/>
          <w:color w:val="FFFFFF"/>
        </w:rPr>
        <w:t>xxx</w:t>
      </w:r>
      <w:r w:rsidRPr="00EF647C">
        <w:rPr>
          <w:rFonts w:ascii="Gotham Light" w:eastAsia="Arial" w:hAnsi="Gotham Light" w:cs="Arial"/>
          <w:color w:val="FFFFFF"/>
        </w:rPr>
        <w:t>.com</w:t>
      </w:r>
    </w:p>
    <w:p w14:paraId="0BD3CC27" w14:textId="77777777" w:rsidR="00800809" w:rsidRPr="00EF647C" w:rsidRDefault="00800809" w:rsidP="00800809">
      <w:pPr>
        <w:spacing w:line="200" w:lineRule="exact"/>
        <w:rPr>
          <w:rFonts w:ascii="Gotham Light" w:hAnsi="Gotham Light"/>
          <w:sz w:val="24"/>
          <w:szCs w:val="24"/>
        </w:rPr>
      </w:pPr>
    </w:p>
    <w:p w14:paraId="574BBE45" w14:textId="77777777" w:rsidR="00800809" w:rsidRPr="00EF647C" w:rsidRDefault="00800809" w:rsidP="00800809">
      <w:pPr>
        <w:spacing w:line="218" w:lineRule="exact"/>
        <w:rPr>
          <w:rFonts w:ascii="Gotham Light" w:hAnsi="Gotham Light"/>
          <w:sz w:val="24"/>
          <w:szCs w:val="24"/>
        </w:rPr>
      </w:pPr>
    </w:p>
    <w:p w14:paraId="0FCF4F8F" w14:textId="77777777" w:rsidR="00800809" w:rsidRPr="00EF647C" w:rsidRDefault="00800809" w:rsidP="00800809">
      <w:pPr>
        <w:jc w:val="left"/>
        <w:rPr>
          <w:rFonts w:ascii="Gotham Medium" w:hAnsi="Gotham Medium"/>
          <w:sz w:val="20"/>
          <w:szCs w:val="20"/>
        </w:rPr>
      </w:pPr>
      <w:r w:rsidRPr="00EF647C">
        <w:rPr>
          <w:rFonts w:ascii="Gotham Medium" w:eastAsia="Arial" w:hAnsi="Gotham Medium" w:cs="Arial"/>
          <w:b/>
          <w:bCs/>
          <w:color w:val="FFFFFF"/>
          <w:sz w:val="26"/>
          <w:szCs w:val="26"/>
        </w:rPr>
        <w:t>Point of Contact:</w:t>
      </w:r>
    </w:p>
    <w:p w14:paraId="1F2BE968" w14:textId="77777777" w:rsidR="00800809" w:rsidRPr="00EF647C" w:rsidRDefault="00800809" w:rsidP="00800809">
      <w:pPr>
        <w:spacing w:line="58" w:lineRule="exact"/>
        <w:jc w:val="left"/>
        <w:rPr>
          <w:rFonts w:ascii="Gotham Light" w:hAnsi="Gotham Light"/>
          <w:sz w:val="24"/>
          <w:szCs w:val="24"/>
        </w:rPr>
      </w:pPr>
    </w:p>
    <w:p w14:paraId="72A6070E" w14:textId="42EBDC4B" w:rsidR="00800809" w:rsidRPr="00EF647C" w:rsidRDefault="00102109" w:rsidP="00800809">
      <w:pPr>
        <w:jc w:val="left"/>
        <w:rPr>
          <w:rFonts w:ascii="Gotham Light" w:hAnsi="Gotham Light"/>
        </w:rPr>
      </w:pPr>
      <w:r w:rsidRPr="00EF647C">
        <w:rPr>
          <w:rFonts w:ascii="Gotham Light" w:eastAsia="Arial" w:hAnsi="Gotham Light" w:cs="Arial"/>
          <w:color w:val="FFFFFF"/>
        </w:rPr>
        <w:t>John Doe</w:t>
      </w:r>
    </w:p>
    <w:p w14:paraId="6669A0D7" w14:textId="77777777" w:rsidR="00800809" w:rsidRPr="00EF647C" w:rsidRDefault="00800809" w:rsidP="00800809">
      <w:pPr>
        <w:spacing w:line="31" w:lineRule="exact"/>
        <w:jc w:val="left"/>
        <w:rPr>
          <w:rFonts w:ascii="Gotham Light" w:hAnsi="Gotham Light"/>
        </w:rPr>
      </w:pPr>
    </w:p>
    <w:p w14:paraId="7D4C4293" w14:textId="318C32DA" w:rsidR="00800809" w:rsidRDefault="0020441B" w:rsidP="00800809">
      <w:pPr>
        <w:jc w:val="left"/>
        <w:rPr>
          <w:rFonts w:ascii="Gotham Light" w:eastAsia="Arial" w:hAnsi="Gotham Light" w:cs="Arial"/>
          <w:color w:val="FFFFFF"/>
        </w:rPr>
      </w:pPr>
      <w:r w:rsidRPr="0020441B">
        <w:rPr>
          <w:rFonts w:ascii="Gotham Light" w:eastAsia="Arial" w:hAnsi="Gotham Light" w:cs="Arial"/>
          <w:color w:val="FFFFFF"/>
        </w:rPr>
        <w:t>xx@xx.com</w:t>
      </w:r>
    </w:p>
    <w:p w14:paraId="78878B51" w14:textId="77777777" w:rsidR="0020441B" w:rsidRDefault="0020441B" w:rsidP="00800809">
      <w:pPr>
        <w:jc w:val="left"/>
        <w:rPr>
          <w:rFonts w:ascii="Gotham Light" w:eastAsia="Arial" w:hAnsi="Gotham Light" w:cs="Arial"/>
          <w:color w:val="FFFFFF"/>
        </w:rPr>
      </w:pPr>
    </w:p>
    <w:p w14:paraId="26C26572" w14:textId="77777777" w:rsidR="0020441B" w:rsidRPr="00EF647C" w:rsidRDefault="0020441B" w:rsidP="00800809">
      <w:pPr>
        <w:jc w:val="left"/>
        <w:rPr>
          <w:rFonts w:ascii="Gotham Light" w:hAnsi="Gotham Light"/>
        </w:rPr>
      </w:pPr>
    </w:p>
    <w:p w14:paraId="79D79E46" w14:textId="77777777" w:rsidR="00840A9E" w:rsidRDefault="00840A9E" w:rsidP="00800809">
      <w:pPr>
        <w:rPr>
          <w:sz w:val="24"/>
          <w:szCs w:val="24"/>
        </w:rPr>
      </w:pPr>
    </w:p>
    <w:p w14:paraId="5FDFDA44" w14:textId="77777777" w:rsidR="00840A9E" w:rsidRDefault="00840A9E" w:rsidP="00800809">
      <w:pPr>
        <w:rPr>
          <w:sz w:val="24"/>
          <w:szCs w:val="24"/>
        </w:rPr>
      </w:pPr>
    </w:p>
    <w:p w14:paraId="0D107AA9" w14:textId="51B537BA" w:rsidR="00800809" w:rsidRPr="004F4968" w:rsidRDefault="00B86DE3" w:rsidP="00800809">
      <w:pPr>
        <w:rPr>
          <w:rFonts w:ascii="Gotham Light" w:eastAsia="Arial" w:hAnsi="Gotham Light" w:cs="Arial"/>
          <w:color w:val="FFFFFF"/>
        </w:rPr>
      </w:pPr>
      <w:r w:rsidRPr="004F4968">
        <w:rPr>
          <w:rFonts w:ascii="Gotham Light" w:eastAsia="Arial" w:hAnsi="Gotham Light" w:cs="Arial"/>
          <w:color w:val="FFFFFF"/>
        </w:rPr>
        <w:t>www.pixel</w:t>
      </w:r>
      <w:r w:rsidRPr="004F4968">
        <w:rPr>
          <w:rFonts w:ascii="Gotham Light" w:eastAsia="Arial" w:hAnsi="Gotham Light" w:cs="Arial"/>
          <w:color w:val="FFFFFF"/>
        </w:rPr>
        <w:t>f</w:t>
      </w:r>
      <w:r w:rsidRPr="004F4968">
        <w:rPr>
          <w:rFonts w:ascii="Gotham Light" w:eastAsia="Arial" w:hAnsi="Gotham Light" w:cs="Arial"/>
          <w:color w:val="FFFFFF"/>
        </w:rPr>
        <w:t>lames.com</w:t>
      </w:r>
    </w:p>
    <w:p w14:paraId="70870AD0" w14:textId="77777777" w:rsidR="00B86DE3" w:rsidRPr="004F4968" w:rsidRDefault="00B86DE3" w:rsidP="00800809">
      <w:pPr>
        <w:rPr>
          <w:rFonts w:ascii="Gotham Light" w:hAnsi="Gotham Light"/>
          <w:sz w:val="20"/>
          <w:szCs w:val="20"/>
        </w:rPr>
      </w:pPr>
    </w:p>
    <w:p w14:paraId="3A028D05" w14:textId="3C765691" w:rsidR="00800809" w:rsidRDefault="00800809" w:rsidP="00262A0B">
      <w:pPr>
        <w:spacing w:line="319" w:lineRule="auto"/>
        <w:ind w:right="732"/>
        <w:rPr>
          <w:rFonts w:ascii="Gotham Light" w:eastAsia="Arial" w:hAnsi="Gotham Light" w:cs="Arial"/>
          <w:color w:val="FFFFFF"/>
        </w:rPr>
      </w:pPr>
      <w:r w:rsidRPr="004F4968">
        <w:rPr>
          <w:rFonts w:ascii="Gotham Light" w:eastAsia="Arial" w:hAnsi="Gotham Light" w:cs="Arial"/>
          <w:color w:val="FFFFFF"/>
        </w:rPr>
        <w:t xml:space="preserve">The first and only digital marketing agency in the Middle East to </w:t>
      </w:r>
      <w:proofErr w:type="spellStart"/>
      <w:r w:rsidRPr="004F4968">
        <w:rPr>
          <w:rFonts w:ascii="Gotham Light" w:eastAsia="Arial" w:hAnsi="Gotham Light" w:cs="Arial"/>
          <w:color w:val="FFFFFF"/>
        </w:rPr>
        <w:t>specialise</w:t>
      </w:r>
      <w:proofErr w:type="spellEnd"/>
      <w:r w:rsidRPr="004F4968">
        <w:rPr>
          <w:rFonts w:ascii="Gotham Light" w:eastAsia="Arial" w:hAnsi="Gotham Light" w:cs="Arial"/>
          <w:color w:val="FFFFFF"/>
        </w:rPr>
        <w:t xml:space="preserve"> in UX, Usability, SEO, CRO, Analytics and Performance Marketing</w:t>
      </w:r>
    </w:p>
    <w:p w14:paraId="7417D088" w14:textId="77777777" w:rsidR="0020441B" w:rsidRDefault="0020441B" w:rsidP="00262A0B">
      <w:pPr>
        <w:spacing w:line="319" w:lineRule="auto"/>
        <w:ind w:right="732"/>
        <w:rPr>
          <w:rFonts w:ascii="Gotham Light" w:eastAsia="Arial" w:hAnsi="Gotham Light" w:cs="Arial"/>
          <w:color w:val="FFFFFF"/>
        </w:rPr>
      </w:pPr>
    </w:p>
    <w:p w14:paraId="56CFD547" w14:textId="77777777" w:rsidR="0020441B" w:rsidRPr="00EF647C" w:rsidRDefault="0020441B" w:rsidP="0020441B">
      <w:pPr>
        <w:jc w:val="left"/>
        <w:rPr>
          <w:rFonts w:ascii="Gotham Medium" w:hAnsi="Gotham Medium"/>
          <w:sz w:val="20"/>
          <w:szCs w:val="20"/>
        </w:rPr>
      </w:pPr>
      <w:r w:rsidRPr="00EF647C">
        <w:rPr>
          <w:rFonts w:ascii="Gotham Medium" w:eastAsia="Arial" w:hAnsi="Gotham Medium" w:cs="Arial"/>
          <w:b/>
          <w:bCs/>
          <w:color w:val="FFFFFF"/>
          <w:sz w:val="26"/>
          <w:szCs w:val="26"/>
        </w:rPr>
        <w:t>Point of Contact:</w:t>
      </w:r>
    </w:p>
    <w:p w14:paraId="7E35D975" w14:textId="77777777" w:rsidR="0020441B" w:rsidRPr="00EF647C" w:rsidRDefault="0020441B" w:rsidP="0020441B">
      <w:pPr>
        <w:spacing w:line="58" w:lineRule="exact"/>
        <w:jc w:val="left"/>
        <w:rPr>
          <w:rFonts w:ascii="Gotham Light" w:hAnsi="Gotham Light"/>
          <w:sz w:val="24"/>
          <w:szCs w:val="24"/>
        </w:rPr>
      </w:pPr>
    </w:p>
    <w:p w14:paraId="72E46772" w14:textId="77777777" w:rsidR="0020441B" w:rsidRPr="00EF647C" w:rsidRDefault="0020441B" w:rsidP="0020441B">
      <w:pPr>
        <w:jc w:val="left"/>
        <w:rPr>
          <w:rFonts w:ascii="Gotham Light" w:hAnsi="Gotham Light"/>
        </w:rPr>
      </w:pPr>
      <w:r w:rsidRPr="00EF647C">
        <w:rPr>
          <w:rFonts w:ascii="Gotham Light" w:eastAsia="Arial" w:hAnsi="Gotham Light" w:cs="Arial"/>
          <w:color w:val="FFFFFF"/>
        </w:rPr>
        <w:t>John Doe</w:t>
      </w:r>
    </w:p>
    <w:p w14:paraId="3F6169B0" w14:textId="77777777" w:rsidR="0020441B" w:rsidRPr="00EF647C" w:rsidRDefault="0020441B" w:rsidP="0020441B">
      <w:pPr>
        <w:spacing w:line="31" w:lineRule="exact"/>
        <w:jc w:val="left"/>
        <w:rPr>
          <w:rFonts w:ascii="Gotham Light" w:hAnsi="Gotham Light"/>
        </w:rPr>
      </w:pPr>
    </w:p>
    <w:p w14:paraId="50A7F787" w14:textId="51117C41" w:rsidR="0020441B" w:rsidRPr="0020441B" w:rsidRDefault="0020441B" w:rsidP="0020441B">
      <w:pPr>
        <w:jc w:val="left"/>
        <w:rPr>
          <w:rFonts w:ascii="Gotham Light" w:hAnsi="Gotham Light"/>
        </w:rPr>
      </w:pPr>
      <w:r w:rsidRPr="00EF647C">
        <w:rPr>
          <w:rFonts w:ascii="Gotham Light" w:eastAsia="Arial" w:hAnsi="Gotham Light" w:cs="Arial"/>
          <w:color w:val="FFFFFF"/>
        </w:rPr>
        <w:t>xx@xx.com</w:t>
      </w:r>
    </w:p>
    <w:p w14:paraId="0EE8CC5D" w14:textId="7F5C9F2D" w:rsidR="00800809" w:rsidRPr="00145F5E" w:rsidRDefault="00145F5E" w:rsidP="00145F5E">
      <w:pPr>
        <w:pStyle w:val="Heading1"/>
        <w:rPr>
          <w:rFonts w:ascii="Gotham Medium" w:hAnsi="Gotham Medium"/>
        </w:rPr>
      </w:pPr>
      <w:r w:rsidRPr="007E5066">
        <w:rPr>
          <w:rFonts w:ascii="Gotham Medium" w:hAnsi="Gotham Medium"/>
        </w:rPr>
        <w:lastRenderedPageBreak/>
        <w:t xml:space="preserve">PROJECT </w:t>
      </w:r>
      <w:r w:rsidRPr="007E5066">
        <w:rPr>
          <w:rFonts w:ascii="Gotham Medium" w:hAnsi="Gotham Medium"/>
        </w:rPr>
        <w:br/>
        <w:t>DETAILS</w:t>
      </w:r>
    </w:p>
    <w:tbl>
      <w:tblPr>
        <w:tblW w:w="7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4240"/>
      </w:tblGrid>
      <w:tr w:rsidR="00800809" w:rsidRPr="00EA5660" w14:paraId="70BA47D9" w14:textId="77777777" w:rsidTr="00B4606D">
        <w:trPr>
          <w:trHeight w:val="341"/>
        </w:trPr>
        <w:tc>
          <w:tcPr>
            <w:tcW w:w="3720" w:type="dxa"/>
            <w:vAlign w:val="bottom"/>
          </w:tcPr>
          <w:p w14:paraId="13F4D392" w14:textId="77777777" w:rsidR="00800809" w:rsidRPr="004F4968" w:rsidRDefault="00800809" w:rsidP="00081B5C">
            <w:pPr>
              <w:rPr>
                <w:rFonts w:ascii="Gotham Bold" w:hAnsi="Gotham Bold"/>
                <w:sz w:val="26"/>
                <w:szCs w:val="26"/>
              </w:rPr>
            </w:pPr>
            <w:r w:rsidRPr="004F4968">
              <w:rPr>
                <w:rFonts w:ascii="Gotham Bold" w:eastAsia="Arial" w:hAnsi="Gotham Bold" w:cs="Arial"/>
                <w:b/>
                <w:bCs/>
                <w:color w:val="FFFFFF"/>
                <w:sz w:val="26"/>
                <w:szCs w:val="26"/>
              </w:rPr>
              <w:t>Point of Contact:</w:t>
            </w:r>
          </w:p>
        </w:tc>
        <w:tc>
          <w:tcPr>
            <w:tcW w:w="4240" w:type="dxa"/>
            <w:vAlign w:val="bottom"/>
          </w:tcPr>
          <w:p w14:paraId="32653BF7" w14:textId="77777777" w:rsidR="00800809" w:rsidRPr="004F4968" w:rsidRDefault="00800809" w:rsidP="00081B5C">
            <w:pPr>
              <w:ind w:left="360"/>
              <w:rPr>
                <w:rFonts w:ascii="Gotham Medium" w:hAnsi="Gotham Medium"/>
                <w:sz w:val="20"/>
                <w:szCs w:val="20"/>
              </w:rPr>
            </w:pPr>
            <w:r w:rsidRPr="004F4968">
              <w:rPr>
                <w:rFonts w:ascii="Gotham Medium" w:eastAsia="Arial" w:hAnsi="Gotham Medium" w:cs="Arial"/>
                <w:b/>
                <w:bCs/>
                <w:color w:val="FFFFFF"/>
                <w:sz w:val="26"/>
                <w:szCs w:val="26"/>
              </w:rPr>
              <w:t>RBBI:</w:t>
            </w:r>
          </w:p>
        </w:tc>
      </w:tr>
      <w:tr w:rsidR="00800809" w:rsidRPr="00EA5660" w14:paraId="3A33ED8C" w14:textId="77777777" w:rsidTr="00B4606D">
        <w:trPr>
          <w:trHeight w:val="271"/>
        </w:trPr>
        <w:tc>
          <w:tcPr>
            <w:tcW w:w="3720" w:type="dxa"/>
            <w:vAlign w:val="bottom"/>
          </w:tcPr>
          <w:p w14:paraId="356336DC" w14:textId="77777777" w:rsidR="00800809" w:rsidRPr="004F4968" w:rsidRDefault="00800809" w:rsidP="00081B5C">
            <w:pPr>
              <w:rPr>
                <w:rFonts w:ascii="Gotham Light" w:hAnsi="Gotham Light"/>
                <w:sz w:val="20"/>
                <w:szCs w:val="20"/>
              </w:rPr>
            </w:pPr>
            <w:r w:rsidRPr="004F4968">
              <w:rPr>
                <w:rFonts w:ascii="Gotham Light" w:eastAsia="Arial" w:hAnsi="Gotham Light" w:cs="Arial"/>
                <w:color w:val="FFFFFF"/>
              </w:rPr>
              <w:t xml:space="preserve">Alexandra Fiji Mills </w:t>
            </w:r>
          </w:p>
        </w:tc>
        <w:tc>
          <w:tcPr>
            <w:tcW w:w="4240" w:type="dxa"/>
            <w:vAlign w:val="bottom"/>
          </w:tcPr>
          <w:p w14:paraId="3A3C6678" w14:textId="77777777" w:rsidR="00800809" w:rsidRPr="004F4968" w:rsidRDefault="00800809" w:rsidP="00081B5C">
            <w:pPr>
              <w:ind w:left="360"/>
              <w:rPr>
                <w:rFonts w:ascii="Gotham Light" w:hAnsi="Gotham Light"/>
                <w:sz w:val="20"/>
                <w:szCs w:val="20"/>
              </w:rPr>
            </w:pPr>
            <w:r w:rsidRPr="004F4968">
              <w:rPr>
                <w:rFonts w:ascii="Gotham Light" w:eastAsia="Arial" w:hAnsi="Gotham Light" w:cs="Arial"/>
                <w:color w:val="FFFFFF"/>
              </w:rPr>
              <w:t>1406, Jumeirah Business Centre 3,</w:t>
            </w:r>
          </w:p>
        </w:tc>
      </w:tr>
    </w:tbl>
    <w:p w14:paraId="6172D44B" w14:textId="77777777" w:rsidR="00825F40" w:rsidRDefault="00825F40" w:rsidP="00145F5E">
      <w:pPr>
        <w:rPr>
          <w:rFonts w:asciiTheme="minorHAnsi" w:hAnsiTheme="minorHAnsi"/>
        </w:rPr>
      </w:pPr>
    </w:p>
    <w:sectPr w:rsidR="00825F40" w:rsidSect="00A679DA">
      <w:footerReference w:type="default" r:id="rId10"/>
      <w:pgSz w:w="11909" w:h="16834" w:code="9"/>
      <w:pgMar w:top="1440" w:right="1872" w:bottom="144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51D47" w14:textId="77777777" w:rsidR="00D25148" w:rsidRDefault="00D25148" w:rsidP="0032267B">
      <w:r>
        <w:separator/>
      </w:r>
    </w:p>
    <w:p w14:paraId="00710C41" w14:textId="77777777" w:rsidR="00D25148" w:rsidRDefault="00D25148" w:rsidP="0032267B"/>
    <w:p w14:paraId="0BEFDCD4" w14:textId="77777777" w:rsidR="00D25148" w:rsidRDefault="00D25148" w:rsidP="0032267B"/>
    <w:p w14:paraId="0BF761E0" w14:textId="77777777" w:rsidR="00D25148" w:rsidRDefault="00D25148" w:rsidP="0032267B"/>
    <w:p w14:paraId="2C72777A" w14:textId="77777777" w:rsidR="00D25148" w:rsidRDefault="00D25148" w:rsidP="0032267B"/>
  </w:endnote>
  <w:endnote w:type="continuationSeparator" w:id="0">
    <w:p w14:paraId="4028292E" w14:textId="77777777" w:rsidR="00D25148" w:rsidRDefault="00D25148" w:rsidP="0032267B">
      <w:r>
        <w:continuationSeparator/>
      </w:r>
    </w:p>
    <w:p w14:paraId="5FC0B0D0" w14:textId="77777777" w:rsidR="00D25148" w:rsidRDefault="00D25148" w:rsidP="0032267B"/>
    <w:p w14:paraId="7E4BF300" w14:textId="77777777" w:rsidR="00D25148" w:rsidRDefault="00D25148" w:rsidP="0032267B"/>
    <w:p w14:paraId="42B6463A" w14:textId="77777777" w:rsidR="00D25148" w:rsidRDefault="00D25148" w:rsidP="0032267B"/>
    <w:p w14:paraId="65B10964" w14:textId="77777777" w:rsidR="00D25148" w:rsidRDefault="00D25148" w:rsidP="00322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otham Medium">
    <w:panose1 w:val="02000603030000020004"/>
    <w:charset w:val="00"/>
    <w:family w:val="auto"/>
    <w:pitch w:val="variable"/>
    <w:sig w:usb0="00000003" w:usb1="00000000" w:usb2="00000000" w:usb3="00000000" w:csb0="0000000B" w:csb1="00000000"/>
  </w:font>
  <w:font w:name="Gotham Light">
    <w:panose1 w:val="02000603030000020004"/>
    <w:charset w:val="00"/>
    <w:family w:val="auto"/>
    <w:pitch w:val="variable"/>
    <w:sig w:usb0="800000AF" w:usb1="40000048" w:usb2="00000000" w:usb3="00000000" w:csb0="00000111" w:csb1="00000000"/>
  </w:font>
  <w:font w:name="Gotham Bold">
    <w:panose1 w:val="02000803030000020004"/>
    <w:charset w:val="00"/>
    <w:family w:val="auto"/>
    <w:pitch w:val="variable"/>
    <w:sig w:usb0="800000AF" w:usb1="40000048" w:usb2="00000000" w:usb3="00000000" w:csb0="0000011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"/>
      <w:gridCol w:w="6444"/>
      <w:gridCol w:w="1055"/>
    </w:tblGrid>
    <w:tr w:rsidR="00D25148" w:rsidRPr="0032267B" w14:paraId="52303FF7" w14:textId="77777777" w:rsidTr="00705C98">
      <w:tc>
        <w:tcPr>
          <w:tcW w:w="666" w:type="dxa"/>
          <w:vAlign w:val="center"/>
        </w:tcPr>
        <w:p w14:paraId="05AA8D67" w14:textId="77777777" w:rsidR="00D25148" w:rsidRDefault="00D25148" w:rsidP="0032267B">
          <w:pPr>
            <w:pStyle w:val="Footer"/>
          </w:pPr>
          <w:r>
            <w:rPr>
              <w:noProof/>
            </w:rPr>
            <w:drawing>
              <wp:inline distT="0" distB="0" distL="0" distR="0" wp14:anchorId="0BB7B485" wp14:editId="1E0AF9A9">
                <wp:extent cx="250782" cy="284672"/>
                <wp:effectExtent l="0" t="0" r="381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782" cy="284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vAlign w:val="center"/>
        </w:tcPr>
        <w:p w14:paraId="7AFF6CD3" w14:textId="65143757" w:rsidR="00D25148" w:rsidRPr="00FC2CE2" w:rsidRDefault="00FC2CE2" w:rsidP="002259F6">
          <w:pPr>
            <w:pStyle w:val="Footer"/>
            <w:rPr>
              <w:rFonts w:ascii="Gotham Medium" w:hAnsi="Gotham Medium"/>
              <w:color w:val="FFFFFF" w:themeColor="background1"/>
            </w:rPr>
          </w:pPr>
          <w:r w:rsidRPr="00FC2CE2">
            <w:rPr>
              <w:rFonts w:ascii="Gotham Light" w:hAnsi="Gotham Light"/>
              <w:color w:val="FFFFFF" w:themeColor="background1"/>
            </w:rPr>
            <w:t>PVS Builders &amp; Developers</w:t>
          </w:r>
          <w:r w:rsidR="00D25148" w:rsidRPr="00FC2CE2">
            <w:rPr>
              <w:rFonts w:ascii="Gotham Light" w:hAnsi="Gotham Light"/>
              <w:color w:val="FFFFFF" w:themeColor="background1"/>
            </w:rPr>
            <w:t xml:space="preserve"> –</w:t>
          </w:r>
          <w:r w:rsidR="00D25148" w:rsidRPr="00FC2CE2">
            <w:rPr>
              <w:rFonts w:ascii="Gotham Medium" w:hAnsi="Gotham Medium"/>
              <w:color w:val="FFFFFF" w:themeColor="background1"/>
            </w:rPr>
            <w:t xml:space="preserve"> </w:t>
          </w:r>
          <w:r>
            <w:rPr>
              <w:rFonts w:ascii="Gotham Medium" w:hAnsi="Gotham Medium"/>
              <w:color w:val="FFFFFF" w:themeColor="background1"/>
            </w:rPr>
            <w:t xml:space="preserve">Mobile </w:t>
          </w:r>
          <w:r w:rsidR="00D25148" w:rsidRPr="00FC2CE2">
            <w:rPr>
              <w:rFonts w:ascii="Gotham Medium" w:hAnsi="Gotham Medium"/>
              <w:color w:val="FFFFFF" w:themeColor="background1"/>
            </w:rPr>
            <w:t>App development</w:t>
          </w:r>
        </w:p>
      </w:tc>
      <w:tc>
        <w:tcPr>
          <w:tcW w:w="1055" w:type="dxa"/>
          <w:vAlign w:val="center"/>
        </w:tcPr>
        <w:p w14:paraId="33FED4A3" w14:textId="31E6858D" w:rsidR="00D25148" w:rsidRPr="00FC2CE2" w:rsidRDefault="00D25148" w:rsidP="00FC2CE2">
          <w:pPr>
            <w:pStyle w:val="Footer"/>
            <w:tabs>
              <w:tab w:val="left" w:pos="360"/>
            </w:tabs>
            <w:rPr>
              <w:rFonts w:ascii="Gotham Light" w:hAnsi="Gotham Light"/>
              <w:color w:val="FFFFFF" w:themeColor="background1"/>
            </w:rPr>
          </w:pPr>
          <w:r w:rsidRPr="00FC2CE2">
            <w:rPr>
              <w:rFonts w:ascii="Gotham Light" w:hAnsi="Gotham Light"/>
              <w:color w:val="FFFFFF" w:themeColor="background1"/>
            </w:rPr>
            <w:t xml:space="preserve">Page: </w:t>
          </w:r>
          <w:r w:rsidRPr="00FC2CE2">
            <w:rPr>
              <w:rFonts w:ascii="Gotham Medium" w:hAnsi="Gotham Medium"/>
              <w:color w:val="FFFFFF" w:themeColor="background1"/>
            </w:rPr>
            <w:fldChar w:fldCharType="begin"/>
          </w:r>
          <w:r w:rsidRPr="00FC2CE2">
            <w:rPr>
              <w:rFonts w:ascii="Gotham Medium" w:hAnsi="Gotham Medium"/>
              <w:color w:val="FFFFFF" w:themeColor="background1"/>
            </w:rPr>
            <w:instrText xml:space="preserve"> PAGE   \* MERGEFORMAT </w:instrText>
          </w:r>
          <w:r w:rsidRPr="00FC2CE2">
            <w:rPr>
              <w:rFonts w:ascii="Gotham Medium" w:hAnsi="Gotham Medium"/>
              <w:color w:val="FFFFFF" w:themeColor="background1"/>
            </w:rPr>
            <w:fldChar w:fldCharType="separate"/>
          </w:r>
          <w:r w:rsidR="005B6C26">
            <w:rPr>
              <w:rFonts w:ascii="Gotham Medium" w:hAnsi="Gotham Medium"/>
              <w:noProof/>
              <w:color w:val="FFFFFF" w:themeColor="background1"/>
            </w:rPr>
            <w:t>2</w:t>
          </w:r>
          <w:r w:rsidRPr="00FC2CE2">
            <w:rPr>
              <w:rFonts w:ascii="Gotham Medium" w:hAnsi="Gotham Medium"/>
              <w:noProof/>
              <w:color w:val="FFFFFF" w:themeColor="background1"/>
            </w:rPr>
            <w:fldChar w:fldCharType="end"/>
          </w:r>
        </w:p>
      </w:tc>
    </w:tr>
  </w:tbl>
  <w:p w14:paraId="2012BCE6" w14:textId="77777777" w:rsidR="00D25148" w:rsidRDefault="00D25148" w:rsidP="0032267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CCA5C0" wp14:editId="34E5832A">
              <wp:simplePos x="0" y="0"/>
              <wp:positionH relativeFrom="page">
                <wp:posOffset>0</wp:posOffset>
              </wp:positionH>
              <wp:positionV relativeFrom="paragraph">
                <wp:posOffset>-421904</wp:posOffset>
              </wp:positionV>
              <wp:extent cx="7772400" cy="552090"/>
              <wp:effectExtent l="0" t="0" r="0" b="698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5209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F3843"/>
                          </a:gs>
                          <a:gs pos="100000">
                            <a:srgbClr val="F65061"/>
                          </a:gs>
                        </a:gsLst>
                        <a:lin ang="1644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0;margin-top:-33.15pt;width:612pt;height:4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" fillcolor="#ef3843" stroked="f" strokeweight="1pt">
              <v:fill color2="#f65061" rotate="t" angle="-4" focus="100%" type="gradient">
                <o:fill v:ext="view" type="gradientUnscaled"/>
              </v:fill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DC082" w14:textId="77777777" w:rsidR="00D25148" w:rsidRDefault="00D25148" w:rsidP="0032267B">
      <w:r>
        <w:separator/>
      </w:r>
    </w:p>
    <w:p w14:paraId="44FEF239" w14:textId="77777777" w:rsidR="00D25148" w:rsidRDefault="00D25148" w:rsidP="0032267B"/>
    <w:p w14:paraId="039F5AFD" w14:textId="77777777" w:rsidR="00D25148" w:rsidRDefault="00D25148" w:rsidP="0032267B"/>
    <w:p w14:paraId="13724D11" w14:textId="77777777" w:rsidR="00D25148" w:rsidRDefault="00D25148" w:rsidP="0032267B"/>
    <w:p w14:paraId="23033EA6" w14:textId="77777777" w:rsidR="00D25148" w:rsidRDefault="00D25148" w:rsidP="0032267B"/>
  </w:footnote>
  <w:footnote w:type="continuationSeparator" w:id="0">
    <w:p w14:paraId="31C96A40" w14:textId="77777777" w:rsidR="00D25148" w:rsidRDefault="00D25148" w:rsidP="0032267B">
      <w:r>
        <w:continuationSeparator/>
      </w:r>
    </w:p>
    <w:p w14:paraId="16FDDF16" w14:textId="77777777" w:rsidR="00D25148" w:rsidRDefault="00D25148" w:rsidP="0032267B"/>
    <w:p w14:paraId="24640D8F" w14:textId="77777777" w:rsidR="00D25148" w:rsidRDefault="00D25148" w:rsidP="0032267B"/>
    <w:p w14:paraId="2D68F420" w14:textId="77777777" w:rsidR="00D25148" w:rsidRDefault="00D25148" w:rsidP="0032267B"/>
    <w:p w14:paraId="2E6A4CEA" w14:textId="77777777" w:rsidR="00D25148" w:rsidRDefault="00D25148" w:rsidP="0032267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78D"/>
    <w:multiLevelType w:val="hybridMultilevel"/>
    <w:tmpl w:val="6EC2A968"/>
    <w:lvl w:ilvl="0" w:tplc="2CEA5982">
      <w:numFmt w:val="bullet"/>
      <w:lvlText w:val="-"/>
      <w:lvlJc w:val="left"/>
      <w:pPr>
        <w:ind w:left="420" w:hanging="360"/>
      </w:pPr>
      <w:rPr>
        <w:rFonts w:ascii="PT Sans" w:eastAsiaTheme="minorHAnsi" w:hAnsi="PT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E6F35"/>
    <w:multiLevelType w:val="hybridMultilevel"/>
    <w:tmpl w:val="2090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71824"/>
    <w:multiLevelType w:val="hybridMultilevel"/>
    <w:tmpl w:val="8376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7764F"/>
    <w:multiLevelType w:val="hybridMultilevel"/>
    <w:tmpl w:val="2EC83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05CC7"/>
    <w:multiLevelType w:val="hybridMultilevel"/>
    <w:tmpl w:val="5ABC7600"/>
    <w:lvl w:ilvl="0" w:tplc="A654960A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4A712744"/>
    <w:multiLevelType w:val="hybridMultilevel"/>
    <w:tmpl w:val="A6A6D1D6"/>
    <w:lvl w:ilvl="0" w:tplc="AD401A8A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4FF82C1C"/>
    <w:multiLevelType w:val="hybridMultilevel"/>
    <w:tmpl w:val="7042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B5DB8"/>
    <w:multiLevelType w:val="hybridMultilevel"/>
    <w:tmpl w:val="D7265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25E13"/>
    <w:multiLevelType w:val="hybridMultilevel"/>
    <w:tmpl w:val="37F05F82"/>
    <w:lvl w:ilvl="0" w:tplc="EF206208">
      <w:start w:val="1"/>
      <w:numFmt w:val="bullet"/>
      <w:lvlText w:val="-"/>
      <w:lvlJc w:val="left"/>
      <w:pPr>
        <w:ind w:left="420" w:hanging="360"/>
      </w:pPr>
      <w:rPr>
        <w:rFonts w:ascii="PT Sans" w:eastAsiaTheme="minorHAnsi" w:hAnsi="PT San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7BB80328"/>
    <w:multiLevelType w:val="hybridMultilevel"/>
    <w:tmpl w:val="5ECAE9EA"/>
    <w:lvl w:ilvl="0" w:tplc="2CEA5982">
      <w:numFmt w:val="bullet"/>
      <w:lvlText w:val="-"/>
      <w:lvlJc w:val="left"/>
      <w:pPr>
        <w:ind w:left="420" w:hanging="360"/>
      </w:pPr>
      <w:rPr>
        <w:rFonts w:ascii="PT Sans" w:eastAsiaTheme="minorHAnsi" w:hAnsi="PT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74"/>
    <w:rsid w:val="0000289B"/>
    <w:rsid w:val="00005656"/>
    <w:rsid w:val="00012EAC"/>
    <w:rsid w:val="00015469"/>
    <w:rsid w:val="000156D7"/>
    <w:rsid w:val="00017A0B"/>
    <w:rsid w:val="00020FBF"/>
    <w:rsid w:val="0002487C"/>
    <w:rsid w:val="00024F5F"/>
    <w:rsid w:val="00027F4D"/>
    <w:rsid w:val="00032CBB"/>
    <w:rsid w:val="00045281"/>
    <w:rsid w:val="0005629F"/>
    <w:rsid w:val="00061788"/>
    <w:rsid w:val="00063155"/>
    <w:rsid w:val="000649F9"/>
    <w:rsid w:val="00065364"/>
    <w:rsid w:val="0007073C"/>
    <w:rsid w:val="00071813"/>
    <w:rsid w:val="0007296B"/>
    <w:rsid w:val="00076589"/>
    <w:rsid w:val="00081B5C"/>
    <w:rsid w:val="00083C24"/>
    <w:rsid w:val="000A08EE"/>
    <w:rsid w:val="000B7E5F"/>
    <w:rsid w:val="000C2007"/>
    <w:rsid w:val="000D6D89"/>
    <w:rsid w:val="000E134C"/>
    <w:rsid w:val="000E340C"/>
    <w:rsid w:val="000E5E4A"/>
    <w:rsid w:val="000F213A"/>
    <w:rsid w:val="000F24D2"/>
    <w:rsid w:val="00102109"/>
    <w:rsid w:val="00104271"/>
    <w:rsid w:val="00105A4A"/>
    <w:rsid w:val="00107862"/>
    <w:rsid w:val="00115BE1"/>
    <w:rsid w:val="001217EE"/>
    <w:rsid w:val="001250FA"/>
    <w:rsid w:val="001259A5"/>
    <w:rsid w:val="00126E9B"/>
    <w:rsid w:val="00131052"/>
    <w:rsid w:val="00132215"/>
    <w:rsid w:val="00132C5B"/>
    <w:rsid w:val="00142DB0"/>
    <w:rsid w:val="00145383"/>
    <w:rsid w:val="00145F5E"/>
    <w:rsid w:val="00155F55"/>
    <w:rsid w:val="001575F9"/>
    <w:rsid w:val="00161FB8"/>
    <w:rsid w:val="001625E8"/>
    <w:rsid w:val="00163722"/>
    <w:rsid w:val="00165533"/>
    <w:rsid w:val="00167FC3"/>
    <w:rsid w:val="00172F57"/>
    <w:rsid w:val="0017591E"/>
    <w:rsid w:val="001761AD"/>
    <w:rsid w:val="0018270B"/>
    <w:rsid w:val="00182748"/>
    <w:rsid w:val="001840FF"/>
    <w:rsid w:val="001841B3"/>
    <w:rsid w:val="00186E99"/>
    <w:rsid w:val="0019159E"/>
    <w:rsid w:val="001919AE"/>
    <w:rsid w:val="001947AB"/>
    <w:rsid w:val="0019588F"/>
    <w:rsid w:val="001A0450"/>
    <w:rsid w:val="001A0A79"/>
    <w:rsid w:val="001A40F8"/>
    <w:rsid w:val="001A5DA2"/>
    <w:rsid w:val="001B017C"/>
    <w:rsid w:val="001B2A27"/>
    <w:rsid w:val="001B62C4"/>
    <w:rsid w:val="001C0AC2"/>
    <w:rsid w:val="001C4951"/>
    <w:rsid w:val="001C4F7D"/>
    <w:rsid w:val="001D0E87"/>
    <w:rsid w:val="001D3FA3"/>
    <w:rsid w:val="001D4579"/>
    <w:rsid w:val="001D6FCB"/>
    <w:rsid w:val="001E1705"/>
    <w:rsid w:val="001E5718"/>
    <w:rsid w:val="001E578B"/>
    <w:rsid w:val="001E5904"/>
    <w:rsid w:val="001F0EEA"/>
    <w:rsid w:val="001F256B"/>
    <w:rsid w:val="001F316E"/>
    <w:rsid w:val="002026BB"/>
    <w:rsid w:val="00203FAE"/>
    <w:rsid w:val="0020441B"/>
    <w:rsid w:val="0020509A"/>
    <w:rsid w:val="002052ED"/>
    <w:rsid w:val="00212C83"/>
    <w:rsid w:val="00213B05"/>
    <w:rsid w:val="002154AE"/>
    <w:rsid w:val="0021559C"/>
    <w:rsid w:val="002162DC"/>
    <w:rsid w:val="00220CEA"/>
    <w:rsid w:val="00224837"/>
    <w:rsid w:val="002259F6"/>
    <w:rsid w:val="00226FF7"/>
    <w:rsid w:val="00235FA0"/>
    <w:rsid w:val="00244E6E"/>
    <w:rsid w:val="00246AB7"/>
    <w:rsid w:val="00254278"/>
    <w:rsid w:val="00254BAB"/>
    <w:rsid w:val="0026299C"/>
    <w:rsid w:val="00262A0B"/>
    <w:rsid w:val="0026683D"/>
    <w:rsid w:val="00271524"/>
    <w:rsid w:val="00286338"/>
    <w:rsid w:val="0029249F"/>
    <w:rsid w:val="00293567"/>
    <w:rsid w:val="00294B06"/>
    <w:rsid w:val="002969D9"/>
    <w:rsid w:val="002A7E28"/>
    <w:rsid w:val="002B0DE9"/>
    <w:rsid w:val="002B2F53"/>
    <w:rsid w:val="002B38AE"/>
    <w:rsid w:val="002C72A9"/>
    <w:rsid w:val="002D0A27"/>
    <w:rsid w:val="002E0796"/>
    <w:rsid w:val="002E48CF"/>
    <w:rsid w:val="002E4D81"/>
    <w:rsid w:val="002E5294"/>
    <w:rsid w:val="002E542A"/>
    <w:rsid w:val="002E6A01"/>
    <w:rsid w:val="00300FCB"/>
    <w:rsid w:val="00301652"/>
    <w:rsid w:val="003045AC"/>
    <w:rsid w:val="0031142D"/>
    <w:rsid w:val="0032267B"/>
    <w:rsid w:val="00325B43"/>
    <w:rsid w:val="00333899"/>
    <w:rsid w:val="00336CCD"/>
    <w:rsid w:val="0033796D"/>
    <w:rsid w:val="00337F30"/>
    <w:rsid w:val="003529A0"/>
    <w:rsid w:val="003541D6"/>
    <w:rsid w:val="00357C0E"/>
    <w:rsid w:val="003617FD"/>
    <w:rsid w:val="00374BDD"/>
    <w:rsid w:val="0037644B"/>
    <w:rsid w:val="00376FD7"/>
    <w:rsid w:val="0038297E"/>
    <w:rsid w:val="00384D7D"/>
    <w:rsid w:val="0038785C"/>
    <w:rsid w:val="003925DD"/>
    <w:rsid w:val="0039660C"/>
    <w:rsid w:val="003A06E2"/>
    <w:rsid w:val="003A13D2"/>
    <w:rsid w:val="003A2A3B"/>
    <w:rsid w:val="003A3802"/>
    <w:rsid w:val="003A7CC5"/>
    <w:rsid w:val="003B526C"/>
    <w:rsid w:val="003B5911"/>
    <w:rsid w:val="003C3F02"/>
    <w:rsid w:val="003C6C8D"/>
    <w:rsid w:val="003D54AB"/>
    <w:rsid w:val="003D6851"/>
    <w:rsid w:val="003E39AD"/>
    <w:rsid w:val="003E4479"/>
    <w:rsid w:val="003E5110"/>
    <w:rsid w:val="003E6310"/>
    <w:rsid w:val="003E6E4C"/>
    <w:rsid w:val="003F658E"/>
    <w:rsid w:val="003F6A59"/>
    <w:rsid w:val="00400EC3"/>
    <w:rsid w:val="00407646"/>
    <w:rsid w:val="004107EB"/>
    <w:rsid w:val="00421BEB"/>
    <w:rsid w:val="004260B1"/>
    <w:rsid w:val="0042670D"/>
    <w:rsid w:val="00430004"/>
    <w:rsid w:val="004310A2"/>
    <w:rsid w:val="0043509E"/>
    <w:rsid w:val="00437FF2"/>
    <w:rsid w:val="004444F2"/>
    <w:rsid w:val="004447A0"/>
    <w:rsid w:val="00455B99"/>
    <w:rsid w:val="00456554"/>
    <w:rsid w:val="00462AE5"/>
    <w:rsid w:val="004630E8"/>
    <w:rsid w:val="00467BFF"/>
    <w:rsid w:val="00475D88"/>
    <w:rsid w:val="00491E46"/>
    <w:rsid w:val="004937BD"/>
    <w:rsid w:val="00495273"/>
    <w:rsid w:val="004A0E6E"/>
    <w:rsid w:val="004A2836"/>
    <w:rsid w:val="004A5402"/>
    <w:rsid w:val="004B0791"/>
    <w:rsid w:val="004B0842"/>
    <w:rsid w:val="004B1E74"/>
    <w:rsid w:val="004B4F6F"/>
    <w:rsid w:val="004B594D"/>
    <w:rsid w:val="004B647A"/>
    <w:rsid w:val="004C4D91"/>
    <w:rsid w:val="004D08B6"/>
    <w:rsid w:val="004D27ED"/>
    <w:rsid w:val="004D30FC"/>
    <w:rsid w:val="004D7E09"/>
    <w:rsid w:val="004E0F25"/>
    <w:rsid w:val="004E3263"/>
    <w:rsid w:val="004E7BAE"/>
    <w:rsid w:val="004F039A"/>
    <w:rsid w:val="004F4968"/>
    <w:rsid w:val="004F5164"/>
    <w:rsid w:val="00502941"/>
    <w:rsid w:val="00505560"/>
    <w:rsid w:val="00515687"/>
    <w:rsid w:val="00515F3F"/>
    <w:rsid w:val="005233AE"/>
    <w:rsid w:val="00526494"/>
    <w:rsid w:val="00530AD2"/>
    <w:rsid w:val="0053350B"/>
    <w:rsid w:val="005379F6"/>
    <w:rsid w:val="00537F48"/>
    <w:rsid w:val="005408B8"/>
    <w:rsid w:val="00540FB5"/>
    <w:rsid w:val="00541218"/>
    <w:rsid w:val="00542024"/>
    <w:rsid w:val="005437FA"/>
    <w:rsid w:val="005501CE"/>
    <w:rsid w:val="005504F8"/>
    <w:rsid w:val="00551987"/>
    <w:rsid w:val="0055281B"/>
    <w:rsid w:val="00563046"/>
    <w:rsid w:val="005700F9"/>
    <w:rsid w:val="00570430"/>
    <w:rsid w:val="0057181D"/>
    <w:rsid w:val="0057789A"/>
    <w:rsid w:val="00584249"/>
    <w:rsid w:val="00584E51"/>
    <w:rsid w:val="005B243D"/>
    <w:rsid w:val="005B4164"/>
    <w:rsid w:val="005B47B7"/>
    <w:rsid w:val="005B6C26"/>
    <w:rsid w:val="005C0AFB"/>
    <w:rsid w:val="005C22FE"/>
    <w:rsid w:val="005C2609"/>
    <w:rsid w:val="005C490E"/>
    <w:rsid w:val="005D2D97"/>
    <w:rsid w:val="005D5AC8"/>
    <w:rsid w:val="005E5DCC"/>
    <w:rsid w:val="005F0754"/>
    <w:rsid w:val="005F2E9A"/>
    <w:rsid w:val="005F4871"/>
    <w:rsid w:val="00610A9B"/>
    <w:rsid w:val="006116B1"/>
    <w:rsid w:val="00615FC1"/>
    <w:rsid w:val="00622D21"/>
    <w:rsid w:val="00625FBF"/>
    <w:rsid w:val="00625FD0"/>
    <w:rsid w:val="00636AC1"/>
    <w:rsid w:val="00647DD9"/>
    <w:rsid w:val="0065293A"/>
    <w:rsid w:val="00653837"/>
    <w:rsid w:val="006541E7"/>
    <w:rsid w:val="006547C5"/>
    <w:rsid w:val="0066138E"/>
    <w:rsid w:val="00661AB6"/>
    <w:rsid w:val="006655E9"/>
    <w:rsid w:val="00666253"/>
    <w:rsid w:val="00666E27"/>
    <w:rsid w:val="006728AE"/>
    <w:rsid w:val="006829C3"/>
    <w:rsid w:val="00682F55"/>
    <w:rsid w:val="00687739"/>
    <w:rsid w:val="00690955"/>
    <w:rsid w:val="00692843"/>
    <w:rsid w:val="00693F0F"/>
    <w:rsid w:val="00697E50"/>
    <w:rsid w:val="006A632E"/>
    <w:rsid w:val="006A751F"/>
    <w:rsid w:val="006B0AB0"/>
    <w:rsid w:val="006C3221"/>
    <w:rsid w:val="006C4BBB"/>
    <w:rsid w:val="006C6C36"/>
    <w:rsid w:val="006E6911"/>
    <w:rsid w:val="006E7068"/>
    <w:rsid w:val="006F221F"/>
    <w:rsid w:val="006F5ADF"/>
    <w:rsid w:val="006F63A5"/>
    <w:rsid w:val="00701CCE"/>
    <w:rsid w:val="00702FA0"/>
    <w:rsid w:val="00704B1F"/>
    <w:rsid w:val="00705C98"/>
    <w:rsid w:val="00713F0C"/>
    <w:rsid w:val="007151EB"/>
    <w:rsid w:val="00716647"/>
    <w:rsid w:val="00717452"/>
    <w:rsid w:val="00723287"/>
    <w:rsid w:val="0073357E"/>
    <w:rsid w:val="00733DC9"/>
    <w:rsid w:val="00734AAE"/>
    <w:rsid w:val="00736BCB"/>
    <w:rsid w:val="00741B5A"/>
    <w:rsid w:val="00751C80"/>
    <w:rsid w:val="00760F28"/>
    <w:rsid w:val="0076180A"/>
    <w:rsid w:val="007636FF"/>
    <w:rsid w:val="00763CFD"/>
    <w:rsid w:val="00773FDE"/>
    <w:rsid w:val="00781A8A"/>
    <w:rsid w:val="007838BE"/>
    <w:rsid w:val="00783A64"/>
    <w:rsid w:val="00784ECD"/>
    <w:rsid w:val="00785558"/>
    <w:rsid w:val="00786B7E"/>
    <w:rsid w:val="007911DA"/>
    <w:rsid w:val="00792555"/>
    <w:rsid w:val="00795E8E"/>
    <w:rsid w:val="007A780C"/>
    <w:rsid w:val="007B2735"/>
    <w:rsid w:val="007B6703"/>
    <w:rsid w:val="007B682C"/>
    <w:rsid w:val="007C0F7A"/>
    <w:rsid w:val="007C163B"/>
    <w:rsid w:val="007C2EF5"/>
    <w:rsid w:val="007C4BD2"/>
    <w:rsid w:val="007D53E0"/>
    <w:rsid w:val="007D745B"/>
    <w:rsid w:val="007E0C2A"/>
    <w:rsid w:val="007E1A27"/>
    <w:rsid w:val="007E5066"/>
    <w:rsid w:val="007F3895"/>
    <w:rsid w:val="007F46C0"/>
    <w:rsid w:val="00800809"/>
    <w:rsid w:val="008027D6"/>
    <w:rsid w:val="00802DE8"/>
    <w:rsid w:val="00803D36"/>
    <w:rsid w:val="00807851"/>
    <w:rsid w:val="00812B52"/>
    <w:rsid w:val="00813C21"/>
    <w:rsid w:val="00815D3B"/>
    <w:rsid w:val="00825F40"/>
    <w:rsid w:val="008268BF"/>
    <w:rsid w:val="00827FA9"/>
    <w:rsid w:val="0083695E"/>
    <w:rsid w:val="00837F27"/>
    <w:rsid w:val="00840A9E"/>
    <w:rsid w:val="008513A4"/>
    <w:rsid w:val="00853716"/>
    <w:rsid w:val="00855727"/>
    <w:rsid w:val="0085735D"/>
    <w:rsid w:val="0086374E"/>
    <w:rsid w:val="008642F9"/>
    <w:rsid w:val="00871A3E"/>
    <w:rsid w:val="00871BB9"/>
    <w:rsid w:val="008765DC"/>
    <w:rsid w:val="00876732"/>
    <w:rsid w:val="00876DFA"/>
    <w:rsid w:val="0087705E"/>
    <w:rsid w:val="00884FDD"/>
    <w:rsid w:val="00891C8D"/>
    <w:rsid w:val="00895EBF"/>
    <w:rsid w:val="008A085C"/>
    <w:rsid w:val="008A11B3"/>
    <w:rsid w:val="008A17FE"/>
    <w:rsid w:val="008A7FA2"/>
    <w:rsid w:val="008B220A"/>
    <w:rsid w:val="008B4540"/>
    <w:rsid w:val="008B6812"/>
    <w:rsid w:val="008C021E"/>
    <w:rsid w:val="008C4F8A"/>
    <w:rsid w:val="008E0F43"/>
    <w:rsid w:val="008E7B09"/>
    <w:rsid w:val="008F7E16"/>
    <w:rsid w:val="00901B68"/>
    <w:rsid w:val="0090567D"/>
    <w:rsid w:val="009067F3"/>
    <w:rsid w:val="00910C3C"/>
    <w:rsid w:val="00911730"/>
    <w:rsid w:val="00911A1F"/>
    <w:rsid w:val="0091211F"/>
    <w:rsid w:val="00916874"/>
    <w:rsid w:val="0092458D"/>
    <w:rsid w:val="00930815"/>
    <w:rsid w:val="009351C0"/>
    <w:rsid w:val="00941602"/>
    <w:rsid w:val="009516C1"/>
    <w:rsid w:val="00956941"/>
    <w:rsid w:val="00957F9E"/>
    <w:rsid w:val="00960FFF"/>
    <w:rsid w:val="0096366A"/>
    <w:rsid w:val="00964610"/>
    <w:rsid w:val="009812D3"/>
    <w:rsid w:val="00982A8C"/>
    <w:rsid w:val="009917AE"/>
    <w:rsid w:val="009959EF"/>
    <w:rsid w:val="009B0E04"/>
    <w:rsid w:val="009B2C13"/>
    <w:rsid w:val="009B7A20"/>
    <w:rsid w:val="009C746E"/>
    <w:rsid w:val="009D4993"/>
    <w:rsid w:val="009D5637"/>
    <w:rsid w:val="009D741E"/>
    <w:rsid w:val="009E026F"/>
    <w:rsid w:val="009E78EC"/>
    <w:rsid w:val="00A04038"/>
    <w:rsid w:val="00A045E7"/>
    <w:rsid w:val="00A04C40"/>
    <w:rsid w:val="00A05C1E"/>
    <w:rsid w:val="00A15092"/>
    <w:rsid w:val="00A20733"/>
    <w:rsid w:val="00A2506D"/>
    <w:rsid w:val="00A25173"/>
    <w:rsid w:val="00A25FD4"/>
    <w:rsid w:val="00A27806"/>
    <w:rsid w:val="00A37116"/>
    <w:rsid w:val="00A40AA2"/>
    <w:rsid w:val="00A426AB"/>
    <w:rsid w:val="00A45AC4"/>
    <w:rsid w:val="00A50072"/>
    <w:rsid w:val="00A53480"/>
    <w:rsid w:val="00A55A33"/>
    <w:rsid w:val="00A55DAE"/>
    <w:rsid w:val="00A57E13"/>
    <w:rsid w:val="00A679DA"/>
    <w:rsid w:val="00A700BC"/>
    <w:rsid w:val="00A72304"/>
    <w:rsid w:val="00A73AC6"/>
    <w:rsid w:val="00A77EDF"/>
    <w:rsid w:val="00A77F60"/>
    <w:rsid w:val="00A870A1"/>
    <w:rsid w:val="00A9047A"/>
    <w:rsid w:val="00A90E7D"/>
    <w:rsid w:val="00A91653"/>
    <w:rsid w:val="00A9574B"/>
    <w:rsid w:val="00AA703E"/>
    <w:rsid w:val="00AC3105"/>
    <w:rsid w:val="00AD1B80"/>
    <w:rsid w:val="00AD3CB0"/>
    <w:rsid w:val="00AD65A2"/>
    <w:rsid w:val="00AE17E1"/>
    <w:rsid w:val="00AE399C"/>
    <w:rsid w:val="00AF7AAD"/>
    <w:rsid w:val="00B00BD2"/>
    <w:rsid w:val="00B01752"/>
    <w:rsid w:val="00B053FB"/>
    <w:rsid w:val="00B108B2"/>
    <w:rsid w:val="00B11654"/>
    <w:rsid w:val="00B123DC"/>
    <w:rsid w:val="00B1550A"/>
    <w:rsid w:val="00B17F0F"/>
    <w:rsid w:val="00B304A7"/>
    <w:rsid w:val="00B4058C"/>
    <w:rsid w:val="00B41AA3"/>
    <w:rsid w:val="00B44570"/>
    <w:rsid w:val="00B45719"/>
    <w:rsid w:val="00B4606D"/>
    <w:rsid w:val="00B50091"/>
    <w:rsid w:val="00B523F9"/>
    <w:rsid w:val="00B538A3"/>
    <w:rsid w:val="00B56C0D"/>
    <w:rsid w:val="00B5795B"/>
    <w:rsid w:val="00B612F9"/>
    <w:rsid w:val="00B67524"/>
    <w:rsid w:val="00B7135B"/>
    <w:rsid w:val="00B77EB5"/>
    <w:rsid w:val="00B80803"/>
    <w:rsid w:val="00B80B58"/>
    <w:rsid w:val="00B82A27"/>
    <w:rsid w:val="00B85EB9"/>
    <w:rsid w:val="00B86DE3"/>
    <w:rsid w:val="00BA0171"/>
    <w:rsid w:val="00BA0B0E"/>
    <w:rsid w:val="00BA18AA"/>
    <w:rsid w:val="00BA20B7"/>
    <w:rsid w:val="00BA5BAE"/>
    <w:rsid w:val="00BC3415"/>
    <w:rsid w:val="00BD0128"/>
    <w:rsid w:val="00BD1391"/>
    <w:rsid w:val="00BD406C"/>
    <w:rsid w:val="00BE67EA"/>
    <w:rsid w:val="00BF2B09"/>
    <w:rsid w:val="00BF4E88"/>
    <w:rsid w:val="00C04D22"/>
    <w:rsid w:val="00C07484"/>
    <w:rsid w:val="00C101B6"/>
    <w:rsid w:val="00C145E5"/>
    <w:rsid w:val="00C164CB"/>
    <w:rsid w:val="00C1742B"/>
    <w:rsid w:val="00C22C3B"/>
    <w:rsid w:val="00C300F8"/>
    <w:rsid w:val="00C323DF"/>
    <w:rsid w:val="00C4031A"/>
    <w:rsid w:val="00C47777"/>
    <w:rsid w:val="00C56039"/>
    <w:rsid w:val="00C560BF"/>
    <w:rsid w:val="00C56B81"/>
    <w:rsid w:val="00C70EF5"/>
    <w:rsid w:val="00C775A2"/>
    <w:rsid w:val="00C91931"/>
    <w:rsid w:val="00C92D11"/>
    <w:rsid w:val="00C92F25"/>
    <w:rsid w:val="00CA05DA"/>
    <w:rsid w:val="00CA096C"/>
    <w:rsid w:val="00CA52DA"/>
    <w:rsid w:val="00CA6178"/>
    <w:rsid w:val="00CD3238"/>
    <w:rsid w:val="00CD7207"/>
    <w:rsid w:val="00CE1C99"/>
    <w:rsid w:val="00CE354C"/>
    <w:rsid w:val="00CE47D5"/>
    <w:rsid w:val="00CE60FF"/>
    <w:rsid w:val="00CF2A21"/>
    <w:rsid w:val="00CF2FD5"/>
    <w:rsid w:val="00CF397B"/>
    <w:rsid w:val="00CF423A"/>
    <w:rsid w:val="00CF7469"/>
    <w:rsid w:val="00CF7F03"/>
    <w:rsid w:val="00D020FE"/>
    <w:rsid w:val="00D05FC8"/>
    <w:rsid w:val="00D10DFF"/>
    <w:rsid w:val="00D11A38"/>
    <w:rsid w:val="00D20314"/>
    <w:rsid w:val="00D25148"/>
    <w:rsid w:val="00D261F1"/>
    <w:rsid w:val="00D31028"/>
    <w:rsid w:val="00D3713B"/>
    <w:rsid w:val="00D440B6"/>
    <w:rsid w:val="00D474FA"/>
    <w:rsid w:val="00D535C2"/>
    <w:rsid w:val="00D54BC2"/>
    <w:rsid w:val="00D57863"/>
    <w:rsid w:val="00D61FD2"/>
    <w:rsid w:val="00D6247A"/>
    <w:rsid w:val="00D7346F"/>
    <w:rsid w:val="00D7485B"/>
    <w:rsid w:val="00D75690"/>
    <w:rsid w:val="00D76ED7"/>
    <w:rsid w:val="00D77A99"/>
    <w:rsid w:val="00D84B6E"/>
    <w:rsid w:val="00D86F3C"/>
    <w:rsid w:val="00D87C20"/>
    <w:rsid w:val="00D905EA"/>
    <w:rsid w:val="00D91F65"/>
    <w:rsid w:val="00D92EE5"/>
    <w:rsid w:val="00D968D6"/>
    <w:rsid w:val="00DA0AE2"/>
    <w:rsid w:val="00DA23A5"/>
    <w:rsid w:val="00DA27C7"/>
    <w:rsid w:val="00DA74F4"/>
    <w:rsid w:val="00DB1315"/>
    <w:rsid w:val="00DB1A8B"/>
    <w:rsid w:val="00DB231D"/>
    <w:rsid w:val="00DC2005"/>
    <w:rsid w:val="00DC6DB4"/>
    <w:rsid w:val="00DC7B66"/>
    <w:rsid w:val="00DD0F80"/>
    <w:rsid w:val="00DD1F73"/>
    <w:rsid w:val="00DD54F0"/>
    <w:rsid w:val="00DD5514"/>
    <w:rsid w:val="00DE00BA"/>
    <w:rsid w:val="00DF114C"/>
    <w:rsid w:val="00DF47C6"/>
    <w:rsid w:val="00DF4C85"/>
    <w:rsid w:val="00E04E2C"/>
    <w:rsid w:val="00E0708C"/>
    <w:rsid w:val="00E0739D"/>
    <w:rsid w:val="00E074D7"/>
    <w:rsid w:val="00E112AB"/>
    <w:rsid w:val="00E13E6B"/>
    <w:rsid w:val="00E1415F"/>
    <w:rsid w:val="00E334DA"/>
    <w:rsid w:val="00E36D39"/>
    <w:rsid w:val="00E36D7C"/>
    <w:rsid w:val="00E37273"/>
    <w:rsid w:val="00E372BB"/>
    <w:rsid w:val="00E47B67"/>
    <w:rsid w:val="00E50A09"/>
    <w:rsid w:val="00E51918"/>
    <w:rsid w:val="00E53B06"/>
    <w:rsid w:val="00E56B01"/>
    <w:rsid w:val="00E61238"/>
    <w:rsid w:val="00E76EC4"/>
    <w:rsid w:val="00E860E7"/>
    <w:rsid w:val="00E90440"/>
    <w:rsid w:val="00E92983"/>
    <w:rsid w:val="00EC17DA"/>
    <w:rsid w:val="00EC3507"/>
    <w:rsid w:val="00EC5C40"/>
    <w:rsid w:val="00EC6790"/>
    <w:rsid w:val="00ED1B42"/>
    <w:rsid w:val="00ED328F"/>
    <w:rsid w:val="00EF574F"/>
    <w:rsid w:val="00EF647C"/>
    <w:rsid w:val="00EF728D"/>
    <w:rsid w:val="00F01E97"/>
    <w:rsid w:val="00F0204F"/>
    <w:rsid w:val="00F309DC"/>
    <w:rsid w:val="00F319A8"/>
    <w:rsid w:val="00F33704"/>
    <w:rsid w:val="00F34BD5"/>
    <w:rsid w:val="00F42E10"/>
    <w:rsid w:val="00F45094"/>
    <w:rsid w:val="00F50294"/>
    <w:rsid w:val="00F51CE3"/>
    <w:rsid w:val="00F56AAB"/>
    <w:rsid w:val="00F611D9"/>
    <w:rsid w:val="00F63FFD"/>
    <w:rsid w:val="00F712D8"/>
    <w:rsid w:val="00F7462D"/>
    <w:rsid w:val="00F82506"/>
    <w:rsid w:val="00F94F88"/>
    <w:rsid w:val="00F95DCC"/>
    <w:rsid w:val="00FA0983"/>
    <w:rsid w:val="00FA35F2"/>
    <w:rsid w:val="00FA4D71"/>
    <w:rsid w:val="00FA5306"/>
    <w:rsid w:val="00FA68FB"/>
    <w:rsid w:val="00FA7B08"/>
    <w:rsid w:val="00FB331C"/>
    <w:rsid w:val="00FB3BE7"/>
    <w:rsid w:val="00FB602E"/>
    <w:rsid w:val="00FC2CE2"/>
    <w:rsid w:val="00FC46FF"/>
    <w:rsid w:val="00FC4EFB"/>
    <w:rsid w:val="00FC62E6"/>
    <w:rsid w:val="00FD5FC8"/>
    <w:rsid w:val="00FD7363"/>
    <w:rsid w:val="00FE3CD7"/>
    <w:rsid w:val="00FE6246"/>
    <w:rsid w:val="00FF1835"/>
    <w:rsid w:val="00FF44A4"/>
    <w:rsid w:val="00FF46A8"/>
    <w:rsid w:val="00FF4DDF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1FB0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67B"/>
    <w:pPr>
      <w:spacing w:after="0" w:line="300" w:lineRule="exact"/>
      <w:jc w:val="both"/>
    </w:pPr>
    <w:rPr>
      <w:rFonts w:ascii="PT Sans" w:hAnsi="P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49"/>
    <w:pPr>
      <w:pageBreakBefore/>
      <w:spacing w:after="480" w:line="240" w:lineRule="auto"/>
      <w:outlineLvl w:val="0"/>
    </w:pPr>
    <w:rPr>
      <w:b/>
      <w:bCs/>
      <w:color w:val="3B3838" w:themeColor="background2" w:themeShade="4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B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9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1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13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A4"/>
  </w:style>
  <w:style w:type="paragraph" w:styleId="Footer">
    <w:name w:val="footer"/>
    <w:basedOn w:val="Normal"/>
    <w:link w:val="FooterChar"/>
    <w:uiPriority w:val="99"/>
    <w:unhideWhenUsed/>
    <w:qFormat/>
    <w:rsid w:val="008513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A4"/>
  </w:style>
  <w:style w:type="paragraph" w:styleId="NoSpacing">
    <w:name w:val="No Spacing"/>
    <w:uiPriority w:val="1"/>
    <w:qFormat/>
    <w:rsid w:val="008513A4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851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4249"/>
    <w:rPr>
      <w:rFonts w:ascii="PT Sans" w:hAnsi="PT Sans"/>
      <w:b/>
      <w:bCs/>
      <w:color w:val="3B3838" w:themeColor="background2" w:themeShade="40"/>
      <w:sz w:val="36"/>
      <w:szCs w:val="36"/>
    </w:rPr>
  </w:style>
  <w:style w:type="character" w:styleId="Strong">
    <w:name w:val="Strong"/>
    <w:uiPriority w:val="22"/>
    <w:qFormat/>
    <w:rsid w:val="003E6E4C"/>
    <w:rPr>
      <w:b/>
      <w:bCs/>
      <w:sz w:val="26"/>
      <w:szCs w:val="26"/>
    </w:rPr>
  </w:style>
  <w:style w:type="paragraph" w:customStyle="1" w:styleId="Headline3">
    <w:name w:val="Headline 3"/>
    <w:basedOn w:val="Normal"/>
    <w:link w:val="Headline3Char"/>
    <w:qFormat/>
    <w:rsid w:val="001A0A79"/>
    <w:pPr>
      <w:spacing w:after="120"/>
    </w:pPr>
    <w:rPr>
      <w:b/>
      <w:bCs/>
      <w:color w:val="3B3838" w:themeColor="background2" w:themeShade="40"/>
      <w:sz w:val="28"/>
      <w:szCs w:val="28"/>
    </w:rPr>
  </w:style>
  <w:style w:type="character" w:customStyle="1" w:styleId="Headline3Char">
    <w:name w:val="Headline 3 Char"/>
    <w:basedOn w:val="DefaultParagraphFont"/>
    <w:link w:val="Headline3"/>
    <w:rsid w:val="001A0A79"/>
    <w:rPr>
      <w:rFonts w:ascii="PT Sans" w:hAnsi="PT Sans"/>
      <w:b/>
      <w:bCs/>
      <w:color w:val="3B3838" w:themeColor="background2" w:themeShade="4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7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7ED"/>
    <w:rPr>
      <w:rFonts w:ascii="PT Sans" w:hAnsi="PT San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B58"/>
    <w:pPr>
      <w:ind w:left="720"/>
      <w:contextualSpacing/>
    </w:pPr>
  </w:style>
  <w:style w:type="paragraph" w:customStyle="1" w:styleId="SmallNormal">
    <w:name w:val="Small Normal"/>
    <w:basedOn w:val="Normal"/>
    <w:link w:val="SmallNormalChar"/>
    <w:qFormat/>
    <w:rsid w:val="005501CE"/>
    <w:pPr>
      <w:spacing w:after="120"/>
      <w:jc w:val="left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mallNormalChar">
    <w:name w:val="Small Normal Char"/>
    <w:basedOn w:val="DefaultParagraphFont"/>
    <w:link w:val="SmallNormal"/>
    <w:rsid w:val="005501CE"/>
    <w:rPr>
      <w:rFonts w:ascii="PT Sans" w:hAnsi="PT Sans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A6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827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sid w:val="007C163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B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254BAB"/>
    <w:pPr>
      <w:spacing w:before="100" w:after="0" w:line="240" w:lineRule="auto"/>
    </w:pPr>
    <w:rPr>
      <w:rFonts w:eastAsia="Times New Roman"/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next w:val="ListTable3Accent1"/>
    <w:uiPriority w:val="48"/>
    <w:rsid w:val="00254BAB"/>
    <w:pPr>
      <w:spacing w:before="100" w:after="0" w:line="240" w:lineRule="auto"/>
    </w:pPr>
    <w:rPr>
      <w:rFonts w:eastAsia="Times New Roman"/>
      <w:sz w:val="24"/>
      <w:szCs w:val="24"/>
      <w:lang w:val="en-GB"/>
    </w:rPr>
    <w:tblPr>
      <w:tblStyleRowBandSize w:val="1"/>
      <w:tblStyleColBandSize w:val="1"/>
      <w:tblInd w:w="0" w:type="dxa"/>
      <w:tblBorders>
        <w:top w:val="single" w:sz="4" w:space="0" w:color="92278F"/>
        <w:left w:val="single" w:sz="4" w:space="0" w:color="92278F"/>
        <w:bottom w:val="single" w:sz="4" w:space="0" w:color="92278F"/>
        <w:right w:val="single" w:sz="4" w:space="0" w:color="9227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92278F"/>
      </w:tcPr>
    </w:tblStylePr>
    <w:tblStylePr w:type="lastRow">
      <w:rPr>
        <w:b/>
        <w:bCs/>
      </w:rPr>
      <w:tblPr/>
      <w:tcPr>
        <w:tcBorders>
          <w:top w:val="double" w:sz="4" w:space="0" w:color="92278F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2278F"/>
          <w:right w:val="single" w:sz="4" w:space="0" w:color="92278F"/>
        </w:tcBorders>
      </w:tcPr>
    </w:tblStylePr>
    <w:tblStylePr w:type="band1Horz">
      <w:tblPr/>
      <w:tcPr>
        <w:tcBorders>
          <w:top w:val="single" w:sz="4" w:space="0" w:color="92278F"/>
          <w:bottom w:val="single" w:sz="4" w:space="0" w:color="92278F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/>
          <w:left w:val="nil"/>
        </w:tcBorders>
      </w:tcPr>
    </w:tblStylePr>
    <w:tblStylePr w:type="swCell">
      <w:tblPr/>
      <w:tcPr>
        <w:tcBorders>
          <w:top w:val="double" w:sz="4" w:space="0" w:color="92278F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54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12">
    <w:name w:val="List Table 3 - Accent 12"/>
    <w:basedOn w:val="TableNormal"/>
    <w:next w:val="ListTable3Accent1"/>
    <w:uiPriority w:val="48"/>
    <w:rsid w:val="00061788"/>
    <w:pPr>
      <w:spacing w:before="100" w:after="0" w:line="240" w:lineRule="auto"/>
    </w:pPr>
    <w:rPr>
      <w:rFonts w:eastAsia="Times New Roman"/>
      <w:sz w:val="24"/>
      <w:szCs w:val="24"/>
      <w:lang w:val="en-GB"/>
    </w:rPr>
    <w:tblPr>
      <w:tblStyleRowBandSize w:val="1"/>
      <w:tblStyleColBandSize w:val="1"/>
      <w:tblInd w:w="0" w:type="dxa"/>
      <w:tblBorders>
        <w:top w:val="single" w:sz="4" w:space="0" w:color="92278F"/>
        <w:left w:val="single" w:sz="4" w:space="0" w:color="92278F"/>
        <w:bottom w:val="single" w:sz="4" w:space="0" w:color="92278F"/>
        <w:right w:val="single" w:sz="4" w:space="0" w:color="9227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92278F"/>
      </w:tcPr>
    </w:tblStylePr>
    <w:tblStylePr w:type="lastRow">
      <w:rPr>
        <w:b/>
        <w:bCs/>
      </w:rPr>
      <w:tblPr/>
      <w:tcPr>
        <w:tcBorders>
          <w:top w:val="double" w:sz="4" w:space="0" w:color="92278F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2278F"/>
          <w:right w:val="single" w:sz="4" w:space="0" w:color="92278F"/>
        </w:tcBorders>
      </w:tcPr>
    </w:tblStylePr>
    <w:tblStylePr w:type="band1Horz">
      <w:tblPr/>
      <w:tcPr>
        <w:tcBorders>
          <w:top w:val="single" w:sz="4" w:space="0" w:color="92278F"/>
          <w:bottom w:val="single" w:sz="4" w:space="0" w:color="92278F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/>
          <w:left w:val="nil"/>
        </w:tcBorders>
      </w:tcPr>
    </w:tblStylePr>
    <w:tblStylePr w:type="swCell">
      <w:tblPr/>
      <w:tcPr>
        <w:tcBorders>
          <w:top w:val="double" w:sz="4" w:space="0" w:color="92278F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829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vFormText">
    <w:name w:val="Cov_Form Text"/>
    <w:basedOn w:val="Header"/>
    <w:rsid w:val="00132C5B"/>
    <w:pPr>
      <w:tabs>
        <w:tab w:val="clear" w:pos="4680"/>
        <w:tab w:val="clear" w:pos="9360"/>
      </w:tabs>
      <w:spacing w:before="60" w:after="60"/>
      <w:jc w:val="left"/>
    </w:pPr>
    <w:rPr>
      <w:rFonts w:ascii="Arial" w:eastAsia="Times New Roman" w:hAnsi="Arial" w:cs="Times New Roman"/>
      <w:noProof/>
      <w:sz w:val="1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6DE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67B"/>
    <w:pPr>
      <w:spacing w:after="0" w:line="300" w:lineRule="exact"/>
      <w:jc w:val="both"/>
    </w:pPr>
    <w:rPr>
      <w:rFonts w:ascii="PT Sans" w:hAnsi="P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49"/>
    <w:pPr>
      <w:pageBreakBefore/>
      <w:spacing w:after="480" w:line="240" w:lineRule="auto"/>
      <w:outlineLvl w:val="0"/>
    </w:pPr>
    <w:rPr>
      <w:b/>
      <w:bCs/>
      <w:color w:val="3B3838" w:themeColor="background2" w:themeShade="4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B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9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1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13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A4"/>
  </w:style>
  <w:style w:type="paragraph" w:styleId="Footer">
    <w:name w:val="footer"/>
    <w:basedOn w:val="Normal"/>
    <w:link w:val="FooterChar"/>
    <w:uiPriority w:val="99"/>
    <w:unhideWhenUsed/>
    <w:qFormat/>
    <w:rsid w:val="008513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A4"/>
  </w:style>
  <w:style w:type="paragraph" w:styleId="NoSpacing">
    <w:name w:val="No Spacing"/>
    <w:uiPriority w:val="1"/>
    <w:qFormat/>
    <w:rsid w:val="008513A4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851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4249"/>
    <w:rPr>
      <w:rFonts w:ascii="PT Sans" w:hAnsi="PT Sans"/>
      <w:b/>
      <w:bCs/>
      <w:color w:val="3B3838" w:themeColor="background2" w:themeShade="40"/>
      <w:sz w:val="36"/>
      <w:szCs w:val="36"/>
    </w:rPr>
  </w:style>
  <w:style w:type="character" w:styleId="Strong">
    <w:name w:val="Strong"/>
    <w:uiPriority w:val="22"/>
    <w:qFormat/>
    <w:rsid w:val="003E6E4C"/>
    <w:rPr>
      <w:b/>
      <w:bCs/>
      <w:sz w:val="26"/>
      <w:szCs w:val="26"/>
    </w:rPr>
  </w:style>
  <w:style w:type="paragraph" w:customStyle="1" w:styleId="Headline3">
    <w:name w:val="Headline 3"/>
    <w:basedOn w:val="Normal"/>
    <w:link w:val="Headline3Char"/>
    <w:qFormat/>
    <w:rsid w:val="001A0A79"/>
    <w:pPr>
      <w:spacing w:after="120"/>
    </w:pPr>
    <w:rPr>
      <w:b/>
      <w:bCs/>
      <w:color w:val="3B3838" w:themeColor="background2" w:themeShade="40"/>
      <w:sz w:val="28"/>
      <w:szCs w:val="28"/>
    </w:rPr>
  </w:style>
  <w:style w:type="character" w:customStyle="1" w:styleId="Headline3Char">
    <w:name w:val="Headline 3 Char"/>
    <w:basedOn w:val="DefaultParagraphFont"/>
    <w:link w:val="Headline3"/>
    <w:rsid w:val="001A0A79"/>
    <w:rPr>
      <w:rFonts w:ascii="PT Sans" w:hAnsi="PT Sans"/>
      <w:b/>
      <w:bCs/>
      <w:color w:val="3B3838" w:themeColor="background2" w:themeShade="4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7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7ED"/>
    <w:rPr>
      <w:rFonts w:ascii="PT Sans" w:hAnsi="PT San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B58"/>
    <w:pPr>
      <w:ind w:left="720"/>
      <w:contextualSpacing/>
    </w:pPr>
  </w:style>
  <w:style w:type="paragraph" w:customStyle="1" w:styleId="SmallNormal">
    <w:name w:val="Small Normal"/>
    <w:basedOn w:val="Normal"/>
    <w:link w:val="SmallNormalChar"/>
    <w:qFormat/>
    <w:rsid w:val="005501CE"/>
    <w:pPr>
      <w:spacing w:after="120"/>
      <w:jc w:val="left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mallNormalChar">
    <w:name w:val="Small Normal Char"/>
    <w:basedOn w:val="DefaultParagraphFont"/>
    <w:link w:val="SmallNormal"/>
    <w:rsid w:val="005501CE"/>
    <w:rPr>
      <w:rFonts w:ascii="PT Sans" w:hAnsi="PT Sans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A6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827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sid w:val="007C163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B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254BAB"/>
    <w:pPr>
      <w:spacing w:before="100" w:after="0" w:line="240" w:lineRule="auto"/>
    </w:pPr>
    <w:rPr>
      <w:rFonts w:eastAsia="Times New Roman"/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next w:val="ListTable3Accent1"/>
    <w:uiPriority w:val="48"/>
    <w:rsid w:val="00254BAB"/>
    <w:pPr>
      <w:spacing w:before="100" w:after="0" w:line="240" w:lineRule="auto"/>
    </w:pPr>
    <w:rPr>
      <w:rFonts w:eastAsia="Times New Roman"/>
      <w:sz w:val="24"/>
      <w:szCs w:val="24"/>
      <w:lang w:val="en-GB"/>
    </w:rPr>
    <w:tblPr>
      <w:tblStyleRowBandSize w:val="1"/>
      <w:tblStyleColBandSize w:val="1"/>
      <w:tblInd w:w="0" w:type="dxa"/>
      <w:tblBorders>
        <w:top w:val="single" w:sz="4" w:space="0" w:color="92278F"/>
        <w:left w:val="single" w:sz="4" w:space="0" w:color="92278F"/>
        <w:bottom w:val="single" w:sz="4" w:space="0" w:color="92278F"/>
        <w:right w:val="single" w:sz="4" w:space="0" w:color="9227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92278F"/>
      </w:tcPr>
    </w:tblStylePr>
    <w:tblStylePr w:type="lastRow">
      <w:rPr>
        <w:b/>
        <w:bCs/>
      </w:rPr>
      <w:tblPr/>
      <w:tcPr>
        <w:tcBorders>
          <w:top w:val="double" w:sz="4" w:space="0" w:color="92278F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2278F"/>
          <w:right w:val="single" w:sz="4" w:space="0" w:color="92278F"/>
        </w:tcBorders>
      </w:tcPr>
    </w:tblStylePr>
    <w:tblStylePr w:type="band1Horz">
      <w:tblPr/>
      <w:tcPr>
        <w:tcBorders>
          <w:top w:val="single" w:sz="4" w:space="0" w:color="92278F"/>
          <w:bottom w:val="single" w:sz="4" w:space="0" w:color="92278F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/>
          <w:left w:val="nil"/>
        </w:tcBorders>
      </w:tcPr>
    </w:tblStylePr>
    <w:tblStylePr w:type="swCell">
      <w:tblPr/>
      <w:tcPr>
        <w:tcBorders>
          <w:top w:val="double" w:sz="4" w:space="0" w:color="92278F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54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12">
    <w:name w:val="List Table 3 - Accent 12"/>
    <w:basedOn w:val="TableNormal"/>
    <w:next w:val="ListTable3Accent1"/>
    <w:uiPriority w:val="48"/>
    <w:rsid w:val="00061788"/>
    <w:pPr>
      <w:spacing w:before="100" w:after="0" w:line="240" w:lineRule="auto"/>
    </w:pPr>
    <w:rPr>
      <w:rFonts w:eastAsia="Times New Roman"/>
      <w:sz w:val="24"/>
      <w:szCs w:val="24"/>
      <w:lang w:val="en-GB"/>
    </w:rPr>
    <w:tblPr>
      <w:tblStyleRowBandSize w:val="1"/>
      <w:tblStyleColBandSize w:val="1"/>
      <w:tblInd w:w="0" w:type="dxa"/>
      <w:tblBorders>
        <w:top w:val="single" w:sz="4" w:space="0" w:color="92278F"/>
        <w:left w:val="single" w:sz="4" w:space="0" w:color="92278F"/>
        <w:bottom w:val="single" w:sz="4" w:space="0" w:color="92278F"/>
        <w:right w:val="single" w:sz="4" w:space="0" w:color="9227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92278F"/>
      </w:tcPr>
    </w:tblStylePr>
    <w:tblStylePr w:type="lastRow">
      <w:rPr>
        <w:b/>
        <w:bCs/>
      </w:rPr>
      <w:tblPr/>
      <w:tcPr>
        <w:tcBorders>
          <w:top w:val="double" w:sz="4" w:space="0" w:color="92278F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2278F"/>
          <w:right w:val="single" w:sz="4" w:space="0" w:color="92278F"/>
        </w:tcBorders>
      </w:tcPr>
    </w:tblStylePr>
    <w:tblStylePr w:type="band1Horz">
      <w:tblPr/>
      <w:tcPr>
        <w:tcBorders>
          <w:top w:val="single" w:sz="4" w:space="0" w:color="92278F"/>
          <w:bottom w:val="single" w:sz="4" w:space="0" w:color="92278F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/>
          <w:left w:val="nil"/>
        </w:tcBorders>
      </w:tcPr>
    </w:tblStylePr>
    <w:tblStylePr w:type="swCell">
      <w:tblPr/>
      <w:tcPr>
        <w:tcBorders>
          <w:top w:val="double" w:sz="4" w:space="0" w:color="92278F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829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vFormText">
    <w:name w:val="Cov_Form Text"/>
    <w:basedOn w:val="Header"/>
    <w:rsid w:val="00132C5B"/>
    <w:pPr>
      <w:tabs>
        <w:tab w:val="clear" w:pos="4680"/>
        <w:tab w:val="clear" w:pos="9360"/>
      </w:tabs>
      <w:spacing w:before="60" w:after="60"/>
      <w:jc w:val="left"/>
    </w:pPr>
    <w:rPr>
      <w:rFonts w:ascii="Arial" w:eastAsia="Times New Roman" w:hAnsi="Arial" w:cs="Times New Roman"/>
      <w:noProof/>
      <w:sz w:val="1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6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Desktop\2014_proposal_template_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\Users\Hossein\Desktop\2014_proposal_template_v4.dotx</Template>
  <TotalTime>51</TotalTime>
  <Pages>2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Sam</cp:lastModifiedBy>
  <cp:revision>46</cp:revision>
  <cp:lastPrinted>2018-07-16T17:07:00Z</cp:lastPrinted>
  <dcterms:created xsi:type="dcterms:W3CDTF">2019-11-01T11:05:00Z</dcterms:created>
  <dcterms:modified xsi:type="dcterms:W3CDTF">2019-11-01T12:25:00Z</dcterms:modified>
</cp:coreProperties>
</file>